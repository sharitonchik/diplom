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51" w:rsidRPr="00924FF0" w:rsidRDefault="00FF6351" w:rsidP="00920853">
      <w:pPr>
        <w:pStyle w:val="Header"/>
        <w:tabs>
          <w:tab w:val="clear" w:pos="4153"/>
          <w:tab w:val="clear" w:pos="8306"/>
        </w:tabs>
        <w:jc w:val="center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</w:rPr>
        <w:t xml:space="preserve">Продажа скидочных купонов </w:t>
      </w:r>
      <w:r>
        <w:rPr>
          <w:b/>
          <w:bCs/>
          <w:i/>
          <w:iCs/>
          <w:sz w:val="24"/>
          <w:szCs w:val="24"/>
          <w:lang w:val="en-US"/>
        </w:rPr>
        <w:t>berikupon.by</w:t>
      </w:r>
    </w:p>
    <w:p w:rsidR="00FF6351" w:rsidRPr="00920853" w:rsidRDefault="00FF6351" w:rsidP="00D817EC">
      <w:pPr>
        <w:pStyle w:val="BodyTextIndent3"/>
        <w:ind w:left="0" w:firstLine="709"/>
        <w:jc w:val="both"/>
        <w:outlineLvl w:val="0"/>
        <w:rPr>
          <w:sz w:val="24"/>
          <w:szCs w:val="24"/>
        </w:rPr>
      </w:pPr>
    </w:p>
    <w:p w:rsidR="00FF6351" w:rsidRPr="00920853" w:rsidRDefault="00FF6351" w:rsidP="00D817EC">
      <w:pPr>
        <w:pStyle w:val="BodyTextIndent3"/>
        <w:ind w:left="0" w:firstLine="709"/>
        <w:jc w:val="both"/>
        <w:outlineLvl w:val="0"/>
        <w:rPr>
          <w:b/>
          <w:bCs/>
          <w:sz w:val="24"/>
          <w:szCs w:val="24"/>
        </w:rPr>
      </w:pPr>
      <w:r w:rsidRPr="00920853">
        <w:rPr>
          <w:b/>
          <w:bCs/>
          <w:sz w:val="24"/>
          <w:szCs w:val="24"/>
        </w:rPr>
        <w:t>1 Общие сведения</w:t>
      </w:r>
    </w:p>
    <w:p w:rsidR="00FF6351" w:rsidRPr="00D817EC" w:rsidRDefault="00FF6351" w:rsidP="00D817EC">
      <w:pPr>
        <w:spacing w:before="120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1.1 Формулировка задания</w:t>
      </w:r>
    </w:p>
    <w:p w:rsidR="00FF6351" w:rsidRPr="00924FF0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Разрабатываем</w:t>
      </w:r>
      <w:r>
        <w:rPr>
          <w:sz w:val="24"/>
          <w:szCs w:val="24"/>
        </w:rPr>
        <w:t xml:space="preserve">ое интернет-приложение </w:t>
      </w:r>
      <w:r w:rsidRPr="00D817EC">
        <w:rPr>
          <w:sz w:val="24"/>
          <w:szCs w:val="24"/>
        </w:rPr>
        <w:t>должн</w:t>
      </w:r>
      <w:r>
        <w:rPr>
          <w:sz w:val="24"/>
          <w:szCs w:val="24"/>
        </w:rPr>
        <w:t>о</w:t>
      </w:r>
      <w:r w:rsidRPr="00D817EC">
        <w:rPr>
          <w:sz w:val="24"/>
          <w:szCs w:val="24"/>
        </w:rPr>
        <w:t xml:space="preserve"> обеспечивать</w:t>
      </w:r>
      <w:r>
        <w:rPr>
          <w:sz w:val="24"/>
          <w:szCs w:val="24"/>
        </w:rPr>
        <w:t xml:space="preserve"> покупку и продажу скидочных купонов.</w:t>
      </w:r>
    </w:p>
    <w:p w:rsidR="00FF6351" w:rsidRPr="00D817EC" w:rsidRDefault="00FF6351" w:rsidP="00D817EC">
      <w:pPr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1.2 Цели, достигаемые разработкой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Фотоальбом должен предоставлять удобный и быстрый просмотр и информацию о мультимедийных данных, а именно изображений и видео, давать возможность даже непрофессиональному пользователю легко смотреть свои фотографии.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1.3 Категории пользователей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Дан</w:t>
      </w:r>
      <w:r>
        <w:rPr>
          <w:sz w:val="24"/>
          <w:szCs w:val="24"/>
        </w:rPr>
        <w:t xml:space="preserve">ный ПП должен быть рассчитан как на любой круг пользователей, как на профессиональных фотографов, так и на любителей. 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1.4 Наименование организации заказчика</w:t>
      </w:r>
    </w:p>
    <w:p w:rsidR="00FF6351" w:rsidRPr="00D817EC" w:rsidRDefault="00FF6351" w:rsidP="00D817EC">
      <w:pPr>
        <w:pStyle w:val="BodyTextIndent"/>
        <w:spacing w:before="120"/>
        <w:ind w:firstLine="709"/>
      </w:pPr>
      <w:r w:rsidRPr="00D817EC">
        <w:t>Заказчиком на разработку данного ПП является ОАО «Руно-Авто». (220393 г. Минск, ул. Калинина 12/ 12, тел/ факс 278-65-42).</w:t>
      </w:r>
    </w:p>
    <w:p w:rsidR="00FF6351" w:rsidRPr="00D817EC" w:rsidRDefault="00FF6351" w:rsidP="00D817EC">
      <w:pPr>
        <w:ind w:firstLine="709"/>
        <w:jc w:val="both"/>
        <w:rPr>
          <w:b/>
          <w:bCs/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1.5 Основания для проведения работ</w:t>
      </w:r>
    </w:p>
    <w:p w:rsidR="00FF6351" w:rsidRPr="00D817EC" w:rsidRDefault="00FF6351" w:rsidP="00D817EC">
      <w:pPr>
        <w:pStyle w:val="BodyTextIndent"/>
        <w:spacing w:before="120"/>
        <w:ind w:firstLine="709"/>
      </w:pPr>
      <w:r w:rsidRPr="00D817EC">
        <w:t>Основанием для разработки данного ПП является договор между Заказчиком (ОАО «Руно-Авто») и Разработчиком (ООО «ЯВХС») от 10.09.2001 г.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920853" w:rsidRDefault="00FF6351" w:rsidP="00D817EC">
      <w:pPr>
        <w:ind w:firstLine="709"/>
        <w:jc w:val="both"/>
        <w:outlineLvl w:val="0"/>
        <w:rPr>
          <w:b/>
          <w:bCs/>
          <w:sz w:val="24"/>
          <w:szCs w:val="24"/>
        </w:rPr>
      </w:pPr>
      <w:r w:rsidRPr="00920853">
        <w:rPr>
          <w:b/>
          <w:bCs/>
          <w:sz w:val="24"/>
          <w:szCs w:val="24"/>
        </w:rPr>
        <w:t>2 Описание предметной области</w:t>
      </w:r>
    </w:p>
    <w:p w:rsidR="00FF6351" w:rsidRDefault="00FF6351" w:rsidP="00D817EC">
      <w:pPr>
        <w:ind w:firstLine="709"/>
        <w:jc w:val="both"/>
        <w:outlineLvl w:val="0"/>
        <w:rPr>
          <w:sz w:val="24"/>
          <w:szCs w:val="24"/>
        </w:rPr>
      </w:pPr>
    </w:p>
    <w:p w:rsidR="00FF6351" w:rsidRPr="00863B80" w:rsidRDefault="00FF6351" w:rsidP="00D817EC">
      <w:pPr>
        <w:ind w:firstLine="709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Фотоальбом персонального компьютера выполняет следующие функции: просмотр (в том числе в режиме слайдов) всех изображений и видеофайлов любых форматов, хранящихся на жёстких дисках, их редактирование, возможное улучшение качества изображений, загрузка медиафайлов с внешних носителей, запись и воспроизведение звука.</w:t>
      </w: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ПП обязан своевременно обновлять существующую библиотеку медиафайлов</w:t>
      </w:r>
      <w:r w:rsidRPr="00D817EC">
        <w:rPr>
          <w:sz w:val="24"/>
          <w:szCs w:val="24"/>
        </w:rPr>
        <w:t>.</w:t>
      </w:r>
    </w:p>
    <w:p w:rsidR="00FF6351" w:rsidRDefault="00FF6351" w:rsidP="00D817EC">
      <w:pPr>
        <w:spacing w:before="120"/>
        <w:ind w:firstLine="709"/>
        <w:jc w:val="both"/>
        <w:outlineLvl w:val="0"/>
        <w:rPr>
          <w:sz w:val="24"/>
          <w:szCs w:val="24"/>
        </w:rPr>
      </w:pPr>
    </w:p>
    <w:p w:rsidR="00FF6351" w:rsidRPr="00D817EC" w:rsidRDefault="00FF6351" w:rsidP="00D817EC">
      <w:pPr>
        <w:spacing w:before="120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2.1 Описание  бизнес-процессов</w:t>
      </w:r>
    </w:p>
    <w:p w:rsidR="00FF6351" w:rsidRDefault="00FF6351" w:rsidP="00D817EC">
      <w:pPr>
        <w:pStyle w:val="BodyTextIndent"/>
        <w:spacing w:line="233" w:lineRule="auto"/>
        <w:ind w:firstLine="709"/>
      </w:pPr>
    </w:p>
    <w:p w:rsidR="00FF6351" w:rsidRPr="00D817EC" w:rsidRDefault="00FF6351" w:rsidP="00D817EC">
      <w:pPr>
        <w:pStyle w:val="BodyTextIndent"/>
        <w:spacing w:line="233" w:lineRule="auto"/>
        <w:ind w:firstLine="709"/>
      </w:pPr>
      <w:r w:rsidRPr="00D817EC">
        <w:t xml:space="preserve">С помощью разрабатываемого ПП должен осуществляться </w:t>
      </w:r>
      <w:r>
        <w:t>учёт появления, перемещения, создания и редактирования медиафайлов на ПК.</w:t>
      </w:r>
    </w:p>
    <w:p w:rsidR="00FF6351" w:rsidRPr="00D817EC" w:rsidRDefault="00FF6351" w:rsidP="00D817EC">
      <w:pPr>
        <w:pStyle w:val="BodyTextIndent"/>
        <w:spacing w:before="120" w:line="233" w:lineRule="auto"/>
        <w:ind w:firstLine="709"/>
      </w:pPr>
      <w:r w:rsidRPr="00D817EC">
        <w:t xml:space="preserve">                                                                                                       </w:t>
      </w:r>
    </w:p>
    <w:p w:rsidR="00FF6351" w:rsidRPr="00D817EC" w:rsidRDefault="00FF6351" w:rsidP="00D817EC">
      <w:pPr>
        <w:spacing w:line="233" w:lineRule="auto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2.2 Состав данных и алгоритмы обработки информации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Входными данными для разрабатываемого ПП являются:</w:t>
      </w:r>
    </w:p>
    <w:p w:rsidR="00FF6351" w:rsidRPr="00D817EC" w:rsidRDefault="00FF6351" w:rsidP="0075022D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- </w:t>
      </w:r>
      <w:r w:rsidRPr="00D817EC">
        <w:rPr>
          <w:sz w:val="24"/>
          <w:szCs w:val="24"/>
        </w:rPr>
        <w:t xml:space="preserve">пароль администратора, 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параметры настройки, перечисленными в разделе «Функциональные требования»;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данные, вводимые пользователем, в том числе информация, вводимая в таблицы БД;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данные, вводимые пользователем при работе с функциями, перечисленными в разделе «Функциональные требования»;</w:t>
      </w:r>
    </w:p>
    <w:p w:rsidR="00FF6351" w:rsidRPr="00D817EC" w:rsidRDefault="00FF6351" w:rsidP="00D817EC">
      <w:pPr>
        <w:pStyle w:val="BodyTextIndent2"/>
        <w:spacing w:before="120" w:line="238" w:lineRule="auto"/>
        <w:ind w:firstLine="709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Выходными данными разрабатываемого ПП являются:</w:t>
      </w:r>
    </w:p>
    <w:p w:rsidR="00FF6351" w:rsidRPr="00D817EC" w:rsidRDefault="00FF6351" w:rsidP="00D817EC">
      <w:pPr>
        <w:pStyle w:val="BodyTextIndent2"/>
        <w:spacing w:before="120" w:line="238" w:lineRule="auto"/>
        <w:ind w:firstLine="709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-информация, сохраняемая в БД;</w:t>
      </w:r>
    </w:p>
    <w:p w:rsidR="00FF6351" w:rsidRPr="00F833B3" w:rsidRDefault="00FF6351" w:rsidP="00D817EC">
      <w:pPr>
        <w:pStyle w:val="BodyTextIndent2"/>
        <w:spacing w:before="120" w:line="238" w:lineRule="auto"/>
        <w:ind w:firstLine="709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-графически изображен</w:t>
      </w:r>
      <w:r>
        <w:rPr>
          <w:color w:val="auto"/>
          <w:sz w:val="24"/>
          <w:szCs w:val="24"/>
        </w:rPr>
        <w:t>ия, видео</w:t>
      </w:r>
      <w:r w:rsidRPr="009F13B6">
        <w:rPr>
          <w:color w:val="auto"/>
          <w:sz w:val="24"/>
          <w:szCs w:val="24"/>
        </w:rPr>
        <w:t>;</w:t>
      </w:r>
    </w:p>
    <w:p w:rsidR="00FF6351" w:rsidRPr="00D817EC" w:rsidRDefault="00FF6351" w:rsidP="00D817EC">
      <w:pPr>
        <w:pStyle w:val="BodyTextIndent2"/>
        <w:spacing w:line="238" w:lineRule="auto"/>
        <w:ind w:firstLine="709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-информация отображаемая на экран по запросу пользователя.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Разрабатываемый ПП должен создавать и модифицировать следующие БД: </w:t>
      </w:r>
    </w:p>
    <w:p w:rsidR="00FF6351" w:rsidRPr="00D817EC" w:rsidRDefault="00FF6351" w:rsidP="00D817EC">
      <w:pPr>
        <w:spacing w:before="120"/>
        <w:ind w:firstLine="709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-  БД файлов-изображений: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Данная БД содержит следующие таблицы:</w:t>
      </w:r>
    </w:p>
    <w:p w:rsidR="00FF6351" w:rsidRDefault="00FF6351" w:rsidP="00D817E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817E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 xml:space="preserve"> имеющихся изображений, в которой есть поля следующего содержания: название изображения, размер, формат, дата создания и последнего редактирования.</w:t>
      </w:r>
    </w:p>
    <w:p w:rsidR="00FF6351" w:rsidRPr="00D817EC" w:rsidRDefault="00FF6351" w:rsidP="00920853">
      <w:pPr>
        <w:spacing w:before="120"/>
        <w:ind w:firstLine="709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  БД видеофайлов:</w:t>
      </w:r>
    </w:p>
    <w:p w:rsidR="00FF6351" w:rsidRPr="00D817EC" w:rsidRDefault="00FF6351" w:rsidP="00920853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Данная БД содержит следующие таблицы:</w:t>
      </w:r>
    </w:p>
    <w:p w:rsidR="00FF6351" w:rsidRDefault="00FF6351" w:rsidP="0092085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817EC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 xml:space="preserve"> имеющихся изображений, в которой есть поля следующего содержания: название видеофайла, размер, формат, дата создания и последнего редактирования.</w:t>
      </w:r>
    </w:p>
    <w:p w:rsidR="00FF6351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spacing w:line="233" w:lineRule="auto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2.3 Недостатки существующих проектных решений</w:t>
      </w:r>
    </w:p>
    <w:p w:rsidR="00FF6351" w:rsidRPr="00D817EC" w:rsidRDefault="00FF6351" w:rsidP="00D817EC">
      <w:pPr>
        <w:spacing w:line="233" w:lineRule="auto"/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spacing w:line="233" w:lineRule="auto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2.4 Текущий уровень автоматизации</w:t>
      </w:r>
    </w:p>
    <w:p w:rsidR="00FF6351" w:rsidRPr="00D817EC" w:rsidRDefault="00FF6351" w:rsidP="00D817EC">
      <w:pPr>
        <w:pStyle w:val="BodyText"/>
        <w:spacing w:before="120" w:line="233" w:lineRule="auto"/>
        <w:ind w:firstLine="709"/>
        <w:jc w:val="both"/>
      </w:pPr>
      <w:r w:rsidRPr="00D817EC">
        <w:t>На данный момент Заказчик не располагает каким-либо ПП, обеспечивающим полноценную автоматизацию всей его деятельности.</w:t>
      </w:r>
    </w:p>
    <w:p w:rsidR="00FF6351" w:rsidRPr="00D817EC" w:rsidRDefault="00FF6351" w:rsidP="00D817EC">
      <w:pPr>
        <w:spacing w:line="233" w:lineRule="auto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Заказчик располагает оборудованием:</w:t>
      </w:r>
    </w:p>
    <w:p w:rsidR="00FF6351" w:rsidRPr="00D817EC" w:rsidRDefault="00FF6351" w:rsidP="00D817EC">
      <w:pPr>
        <w:spacing w:line="233" w:lineRule="auto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- 5 компьютеров Р-</w:t>
      </w:r>
      <w:r w:rsidRPr="00D817EC">
        <w:rPr>
          <w:sz w:val="24"/>
          <w:szCs w:val="24"/>
          <w:lang w:val="en-US"/>
        </w:rPr>
        <w:t>IV</w:t>
      </w:r>
      <w:r w:rsidRPr="00D817EC">
        <w:rPr>
          <w:sz w:val="24"/>
          <w:szCs w:val="24"/>
        </w:rPr>
        <w:t>-500 (256</w:t>
      </w:r>
      <w:r w:rsidRPr="00D817EC">
        <w:rPr>
          <w:sz w:val="24"/>
          <w:szCs w:val="24"/>
          <w:lang w:val="en-US"/>
        </w:rPr>
        <w:t>RAM</w:t>
      </w:r>
      <w:r w:rsidRPr="00D817EC">
        <w:rPr>
          <w:sz w:val="24"/>
          <w:szCs w:val="24"/>
        </w:rPr>
        <w:t xml:space="preserve"> </w:t>
      </w:r>
      <w:r w:rsidRPr="00D817EC">
        <w:rPr>
          <w:sz w:val="24"/>
          <w:szCs w:val="24"/>
          <w:lang w:val="en-US"/>
        </w:rPr>
        <w:t>RIMM</w:t>
      </w:r>
      <w:r w:rsidRPr="00D817EC">
        <w:rPr>
          <w:sz w:val="24"/>
          <w:szCs w:val="24"/>
        </w:rPr>
        <w:t xml:space="preserve">), </w:t>
      </w:r>
      <w:r w:rsidRPr="00D817EC">
        <w:rPr>
          <w:sz w:val="24"/>
          <w:szCs w:val="24"/>
          <w:lang w:val="en-US"/>
        </w:rPr>
        <w:t>Unix</w:t>
      </w:r>
      <w:r w:rsidRPr="00D817EC">
        <w:rPr>
          <w:sz w:val="24"/>
          <w:szCs w:val="24"/>
        </w:rPr>
        <w:t xml:space="preserve"> </w:t>
      </w:r>
      <w:r w:rsidRPr="00D817EC">
        <w:rPr>
          <w:sz w:val="24"/>
          <w:szCs w:val="24"/>
          <w:lang w:val="en-US"/>
        </w:rPr>
        <w:t>Free</w:t>
      </w:r>
      <w:r w:rsidRPr="00D817EC">
        <w:rPr>
          <w:sz w:val="24"/>
          <w:szCs w:val="24"/>
        </w:rPr>
        <w:t xml:space="preserve"> </w:t>
      </w:r>
      <w:r w:rsidRPr="00D817EC">
        <w:rPr>
          <w:sz w:val="24"/>
          <w:szCs w:val="24"/>
          <w:lang w:val="en-US"/>
        </w:rPr>
        <w:t>BSD</w:t>
      </w:r>
      <w:r w:rsidRPr="00D817EC">
        <w:rPr>
          <w:sz w:val="24"/>
          <w:szCs w:val="24"/>
        </w:rPr>
        <w:t xml:space="preserve">, </w:t>
      </w:r>
      <w:r w:rsidRPr="00D817EC">
        <w:rPr>
          <w:sz w:val="24"/>
          <w:szCs w:val="24"/>
          <w:lang w:val="en-US"/>
        </w:rPr>
        <w:t>Star</w:t>
      </w:r>
      <w:r w:rsidRPr="00D817EC">
        <w:rPr>
          <w:sz w:val="24"/>
          <w:szCs w:val="24"/>
        </w:rPr>
        <w:t xml:space="preserve"> </w:t>
      </w:r>
      <w:r w:rsidRPr="00D817EC">
        <w:rPr>
          <w:sz w:val="24"/>
          <w:szCs w:val="24"/>
          <w:lang w:val="en-US"/>
        </w:rPr>
        <w:t>office</w:t>
      </w:r>
      <w:r w:rsidRPr="00D817EC">
        <w:rPr>
          <w:sz w:val="24"/>
          <w:szCs w:val="24"/>
        </w:rPr>
        <w:t>;</w:t>
      </w:r>
    </w:p>
    <w:p w:rsidR="00FF6351" w:rsidRPr="00D817EC" w:rsidRDefault="00FF6351" w:rsidP="00D817EC">
      <w:pPr>
        <w:spacing w:line="233" w:lineRule="auto"/>
        <w:ind w:firstLine="709"/>
        <w:jc w:val="both"/>
        <w:rPr>
          <w:sz w:val="24"/>
          <w:szCs w:val="24"/>
          <w:lang w:val="en-US"/>
        </w:rPr>
      </w:pPr>
      <w:r w:rsidRPr="00D817EC">
        <w:rPr>
          <w:sz w:val="24"/>
          <w:szCs w:val="24"/>
          <w:lang w:val="en-US"/>
        </w:rPr>
        <w:t xml:space="preserve">- 4 </w:t>
      </w:r>
      <w:r w:rsidRPr="00D817EC">
        <w:rPr>
          <w:sz w:val="24"/>
          <w:szCs w:val="24"/>
        </w:rPr>
        <w:t>компьютера</w:t>
      </w:r>
      <w:r w:rsidRPr="00D817EC">
        <w:rPr>
          <w:sz w:val="24"/>
          <w:szCs w:val="24"/>
          <w:lang w:val="en-US"/>
        </w:rPr>
        <w:t xml:space="preserve"> </w:t>
      </w:r>
      <w:r w:rsidRPr="00D817EC">
        <w:rPr>
          <w:sz w:val="24"/>
          <w:szCs w:val="24"/>
        </w:rPr>
        <w:t>П</w:t>
      </w:r>
      <w:r w:rsidRPr="00D817EC">
        <w:rPr>
          <w:sz w:val="24"/>
          <w:szCs w:val="24"/>
          <w:lang w:val="en-US"/>
        </w:rPr>
        <w:t>-133 (16RAM 4VRAM), Windows 98, Microsoft office 97.</w:t>
      </w:r>
    </w:p>
    <w:p w:rsidR="00FF6351" w:rsidRPr="00D817EC" w:rsidRDefault="00FF6351" w:rsidP="00D817EC">
      <w:pPr>
        <w:spacing w:line="233" w:lineRule="auto"/>
        <w:ind w:firstLine="709"/>
        <w:jc w:val="both"/>
        <w:outlineLvl w:val="0"/>
        <w:rPr>
          <w:sz w:val="24"/>
          <w:szCs w:val="24"/>
          <w:lang w:val="en-US"/>
        </w:rPr>
      </w:pPr>
    </w:p>
    <w:p w:rsidR="00FF6351" w:rsidRPr="009F13B6" w:rsidRDefault="00FF6351" w:rsidP="00D817EC">
      <w:pPr>
        <w:spacing w:line="233" w:lineRule="auto"/>
        <w:ind w:firstLine="709"/>
        <w:jc w:val="both"/>
        <w:outlineLvl w:val="0"/>
        <w:rPr>
          <w:sz w:val="24"/>
          <w:szCs w:val="24"/>
          <w:lang w:val="en-US"/>
        </w:rPr>
      </w:pPr>
    </w:p>
    <w:p w:rsidR="00FF6351" w:rsidRPr="005352A6" w:rsidRDefault="00FF6351" w:rsidP="00D817EC">
      <w:pPr>
        <w:spacing w:line="233" w:lineRule="auto"/>
        <w:ind w:firstLine="709"/>
        <w:jc w:val="both"/>
        <w:outlineLvl w:val="0"/>
        <w:rPr>
          <w:b/>
          <w:bCs/>
          <w:sz w:val="24"/>
          <w:szCs w:val="24"/>
        </w:rPr>
      </w:pPr>
      <w:r w:rsidRPr="005352A6">
        <w:rPr>
          <w:b/>
          <w:bCs/>
          <w:sz w:val="24"/>
          <w:szCs w:val="24"/>
        </w:rPr>
        <w:t>3 Требования к разработке</w:t>
      </w:r>
    </w:p>
    <w:p w:rsidR="00FF6351" w:rsidRPr="00D817EC" w:rsidRDefault="00FF6351" w:rsidP="00D817EC">
      <w:pPr>
        <w:spacing w:line="233" w:lineRule="auto"/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spacing w:line="233" w:lineRule="auto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3.1 Информационная модель</w:t>
      </w:r>
    </w:p>
    <w:p w:rsidR="00FF6351" w:rsidRPr="00D817EC" w:rsidRDefault="00FF6351" w:rsidP="00D817EC">
      <w:pPr>
        <w:spacing w:line="233" w:lineRule="auto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Информационная модель представлена на рисунке  3.1.</w:t>
      </w: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  <w:r>
        <w:rPr>
          <w:noProof/>
        </w:rPr>
        <w:pict>
          <v:group id="_x0000_s1026" style="position:absolute;left:0;text-align:left;margin-left:14.7pt;margin-top:-.05pt;width:396pt;height:244.5pt;z-index:251658240" coordorigin="1185,1335" coordsize="7920,4890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7" type="#_x0000_t109" style="position:absolute;left:4245;top:3270;width:1605;height:1110">
              <v:textbox>
                <w:txbxContent>
                  <w:p w:rsidR="00FF6351" w:rsidRDefault="00FF6351" w:rsidP="009F13B6">
                    <w:pPr>
                      <w:jc w:val="center"/>
                    </w:pPr>
                    <w:r>
                      <w:t>Основное меню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4155;top:4950;width:1695;height:1275">
              <v:textbox>
                <w:txbxContent>
                  <w:p w:rsidR="00FF6351" w:rsidRDefault="00FF6351" w:rsidP="009F13B6">
                    <w:pPr>
                      <w:jc w:val="center"/>
                    </w:pPr>
                    <w:r>
                      <w:t>Список видеофайлов</w:t>
                    </w:r>
                  </w:p>
                </w:txbxContent>
              </v:textbox>
            </v:shape>
            <v:shape id="_x0000_s1029" type="#_x0000_t176" style="position:absolute;left:4155;top:1365;width:1695;height:1185">
              <v:textbox>
                <w:txbxContent>
                  <w:p w:rsidR="00FF6351" w:rsidRDefault="00FF6351" w:rsidP="009F13B6">
                    <w:pPr>
                      <w:jc w:val="center"/>
                    </w:pPr>
                    <w:r>
                      <w:t>Список файлов-изображений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995;top:4380;width:0;height:570" o:connectortype="straight">
              <v:stroke startarrow="block" endarrow="block"/>
            </v:shape>
            <v:oval id="_x0000_s1031" style="position:absolute;left:6825;top:1365;width:2280;height:1185">
              <v:textbox>
                <w:txbxContent>
                  <w:p w:rsidR="00FF6351" w:rsidRDefault="00FF6351" w:rsidP="009F13B6">
                    <w:pPr>
                      <w:jc w:val="center"/>
                    </w:pPr>
                    <w:r>
                      <w:t>Внесение изменений</w:t>
                    </w:r>
                  </w:p>
                </w:txbxContent>
              </v:textbox>
            </v:oval>
            <v:oval id="_x0000_s1032" style="position:absolute;left:6810;top:4950;width:2250;height:1185">
              <v:textbox>
                <w:txbxContent>
                  <w:p w:rsidR="00FF6351" w:rsidRDefault="00FF6351" w:rsidP="009F13B6">
                    <w:pPr>
                      <w:jc w:val="center"/>
                    </w:pPr>
                    <w:r>
                      <w:t>Внесение изменений</w:t>
                    </w:r>
                  </w:p>
                </w:txbxContent>
              </v:textbox>
            </v:oval>
            <v:shape id="_x0000_s1033" type="#_x0000_t32" style="position:absolute;left:5850;top:1935;width:960;height:0;flip:x" o:connectortype="straight">
              <v:stroke startarrow="block" endarrow="block"/>
            </v:shape>
            <v:shape id="_x0000_s1034" type="#_x0000_t32" style="position:absolute;left:5850;top:5520;width:960;height:0;flip:x" o:connectortype="straight">
              <v:stroke startarrow="block" endarrow="block"/>
            </v:shape>
            <v:shape id="_x0000_s1035" type="#_x0000_t176" style="position:absolute;left:1365;top:3150;width:1695;height:1320">
              <v:textbox>
                <w:txbxContent>
                  <w:p w:rsidR="00FF6351" w:rsidRDefault="00FF6351" w:rsidP="009F13B6">
                    <w:pPr>
                      <w:jc w:val="center"/>
                    </w:pPr>
                    <w:r>
                      <w:t>Список новых медиафайлов</w:t>
                    </w:r>
                  </w:p>
                </w:txbxContent>
              </v:textbox>
            </v:shape>
            <v:oval id="_x0000_s1036" style="position:absolute;left:1185;top:1335;width:2025;height:1140">
              <v:textbox>
                <w:txbxContent>
                  <w:p w:rsidR="00FF6351" w:rsidRDefault="00FF6351" w:rsidP="009F13B6">
                    <w:r>
                      <w:t>Внесение изменений</w:t>
                    </w:r>
                  </w:p>
                </w:txbxContent>
              </v:textbox>
            </v:oval>
            <v:shape id="_x0000_s1037" type="#_x0000_t32" style="position:absolute;left:3210;top:1935;width:945;height:0;flip:x" o:connectortype="straight">
              <v:stroke startarrow="block" endarrow="block"/>
            </v:shape>
            <v:shape id="_x0000_s1038" type="#_x0000_t32" style="position:absolute;left:3060;top:3780;width:1185;height:0;flip:x" o:connectortype="straight">
              <v:stroke startarrow="block" endarrow="block"/>
            </v:shape>
            <v:shape id="_x0000_s1039" type="#_x0000_t32" style="position:absolute;left:2145;top:2475;width:0;height:675;flip:y" o:connectortype="straight">
              <v:stroke startarrow="block" endarrow="block"/>
            </v:shape>
          </v:group>
        </w:pict>
      </w: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360" w:firstLine="709"/>
        <w:jc w:val="both"/>
        <w:rPr>
          <w:sz w:val="24"/>
          <w:szCs w:val="24"/>
        </w:rPr>
      </w:pPr>
    </w:p>
    <w:p w:rsidR="00FF6351" w:rsidRDefault="00FF6351" w:rsidP="00D817EC">
      <w:pPr>
        <w:jc w:val="center"/>
        <w:rPr>
          <w:sz w:val="24"/>
          <w:szCs w:val="24"/>
        </w:rPr>
      </w:pPr>
    </w:p>
    <w:p w:rsidR="00FF6351" w:rsidRDefault="00FF6351" w:rsidP="00D817EC">
      <w:pPr>
        <w:jc w:val="center"/>
        <w:rPr>
          <w:sz w:val="24"/>
          <w:szCs w:val="24"/>
        </w:rPr>
      </w:pPr>
    </w:p>
    <w:p w:rsidR="00FF6351" w:rsidRPr="00D817EC" w:rsidRDefault="00FF6351" w:rsidP="00D817EC">
      <w:pPr>
        <w:jc w:val="center"/>
        <w:rPr>
          <w:sz w:val="24"/>
          <w:szCs w:val="24"/>
        </w:rPr>
      </w:pPr>
      <w:r w:rsidRPr="00D817EC">
        <w:rPr>
          <w:sz w:val="24"/>
          <w:szCs w:val="24"/>
        </w:rPr>
        <w:t>Рисунок 3.1</w:t>
      </w:r>
    </w:p>
    <w:p w:rsidR="00FF6351" w:rsidRPr="00D817EC" w:rsidRDefault="00FF6351" w:rsidP="00D817EC">
      <w:pPr>
        <w:spacing w:line="233" w:lineRule="auto"/>
        <w:ind w:firstLine="709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3.2 Структура меню</w:t>
      </w:r>
    </w:p>
    <w:p w:rsidR="00FF6351" w:rsidRPr="009F13B6" w:rsidRDefault="00FF6351" w:rsidP="00D27BEC">
      <w:pPr>
        <w:ind w:firstLine="567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Файлы-изображения: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Вывести список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Внесение изменений: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Добавить запись 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Изменить запись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Удалить запись</w:t>
      </w:r>
    </w:p>
    <w:p w:rsidR="00FF6351" w:rsidRPr="009F13B6" w:rsidRDefault="00FF6351" w:rsidP="00D27BEC">
      <w:pPr>
        <w:ind w:firstLine="567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Видеофайлы: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Вывести список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Внесение изменений: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Добавить запись 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Изменить запись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Удалить запись</w:t>
      </w:r>
    </w:p>
    <w:p w:rsidR="00FF6351" w:rsidRPr="009F13B6" w:rsidRDefault="00FF6351" w:rsidP="00D27BEC">
      <w:pPr>
        <w:ind w:firstLine="567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Отредактированные медиафайлы: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Вывести список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Внесение изменений: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Добавить запись 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Изменить запись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Удалить запись</w:t>
      </w:r>
    </w:p>
    <w:p w:rsidR="00FF6351" w:rsidRPr="009F13B6" w:rsidRDefault="00FF6351" w:rsidP="00D27BEC">
      <w:pPr>
        <w:ind w:firstLine="567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Новые медиафайлы;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Вывести список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Внесение изменений: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Добавить запись 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Изменить запись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>Удалить запись</w:t>
      </w:r>
    </w:p>
    <w:p w:rsidR="00FF6351" w:rsidRPr="009F13B6" w:rsidRDefault="00FF6351" w:rsidP="00D27BEC">
      <w:pPr>
        <w:spacing w:before="40"/>
        <w:ind w:firstLine="567"/>
        <w:jc w:val="both"/>
        <w:outlineLvl w:val="0"/>
        <w:rPr>
          <w:sz w:val="24"/>
          <w:szCs w:val="24"/>
        </w:rPr>
      </w:pPr>
      <w:r w:rsidRPr="009F13B6">
        <w:rPr>
          <w:sz w:val="24"/>
          <w:szCs w:val="24"/>
        </w:rPr>
        <w:t>Поисковая система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Поиск </w:t>
      </w:r>
      <w:r>
        <w:rPr>
          <w:sz w:val="24"/>
          <w:szCs w:val="24"/>
        </w:rPr>
        <w:t>файлов-изображений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      По автору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      По названию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Поиск </w:t>
      </w:r>
      <w:r>
        <w:rPr>
          <w:sz w:val="24"/>
          <w:szCs w:val="24"/>
        </w:rPr>
        <w:t>видеофайлов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      По автору</w:t>
      </w:r>
    </w:p>
    <w:p w:rsidR="00FF6351" w:rsidRPr="009F13B6" w:rsidRDefault="00FF6351" w:rsidP="00D27BEC">
      <w:pPr>
        <w:ind w:firstLine="567"/>
        <w:jc w:val="both"/>
        <w:rPr>
          <w:sz w:val="24"/>
          <w:szCs w:val="24"/>
        </w:rPr>
      </w:pPr>
      <w:r w:rsidRPr="009F13B6">
        <w:rPr>
          <w:sz w:val="24"/>
          <w:szCs w:val="24"/>
        </w:rPr>
        <w:t xml:space="preserve">           По названию</w:t>
      </w:r>
    </w:p>
    <w:p w:rsidR="00FF6351" w:rsidRPr="009F13B6" w:rsidRDefault="00FF6351" w:rsidP="00D27BEC">
      <w:pPr>
        <w:ind w:firstLine="567"/>
        <w:jc w:val="both"/>
        <w:rPr>
          <w:i/>
          <w:iCs/>
          <w:sz w:val="24"/>
          <w:szCs w:val="24"/>
        </w:rPr>
      </w:pPr>
      <w:r w:rsidRPr="009F13B6">
        <w:rPr>
          <w:i/>
          <w:iCs/>
          <w:sz w:val="24"/>
          <w:szCs w:val="24"/>
          <w:lang w:val="en-US"/>
        </w:rPr>
        <w:t>Help</w:t>
      </w:r>
      <w:r w:rsidRPr="009F13B6">
        <w:rPr>
          <w:i/>
          <w:iCs/>
          <w:sz w:val="24"/>
          <w:szCs w:val="24"/>
        </w:rPr>
        <w:t xml:space="preserve"> 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3.3 Функциональные требования</w:t>
      </w:r>
    </w:p>
    <w:p w:rsidR="00FF6351" w:rsidRPr="00D817EC" w:rsidRDefault="00FF6351" w:rsidP="00D817EC">
      <w:pPr>
        <w:spacing w:before="120"/>
        <w:ind w:firstLine="709"/>
        <w:jc w:val="both"/>
        <w:rPr>
          <w:i/>
          <w:iCs/>
          <w:sz w:val="24"/>
          <w:szCs w:val="24"/>
        </w:rPr>
      </w:pPr>
      <w:r w:rsidRPr="00D817EC">
        <w:rPr>
          <w:i/>
          <w:iCs/>
          <w:sz w:val="24"/>
          <w:szCs w:val="24"/>
        </w:rPr>
        <w:t xml:space="preserve">1 Ведение базы </w:t>
      </w:r>
      <w:r>
        <w:rPr>
          <w:i/>
          <w:iCs/>
          <w:sz w:val="24"/>
          <w:szCs w:val="24"/>
        </w:rPr>
        <w:t>файлов-изображений.</w:t>
      </w:r>
    </w:p>
    <w:p w:rsidR="00FF6351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Данная функция должна осуществлять:</w:t>
      </w:r>
    </w:p>
    <w:p w:rsidR="00FF6351" w:rsidRPr="00D817EC" w:rsidRDefault="00FF6351" w:rsidP="00F840B0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- ведение учета </w:t>
      </w:r>
      <w:r>
        <w:rPr>
          <w:sz w:val="24"/>
          <w:szCs w:val="24"/>
        </w:rPr>
        <w:t>файлов-изображений, хранящихся на жёстких дисках, а также их название, дата создания, формат, краткое описание;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ведение учета поступления</w:t>
      </w:r>
      <w:r>
        <w:rPr>
          <w:sz w:val="24"/>
          <w:szCs w:val="24"/>
        </w:rPr>
        <w:t xml:space="preserve"> на компьютер новых изображений.</w:t>
      </w:r>
    </w:p>
    <w:p w:rsidR="00FF6351" w:rsidRDefault="00FF6351" w:rsidP="00D817EC">
      <w:pPr>
        <w:ind w:firstLine="709"/>
        <w:jc w:val="both"/>
        <w:rPr>
          <w:i/>
          <w:iCs/>
          <w:sz w:val="24"/>
          <w:szCs w:val="24"/>
        </w:rPr>
      </w:pPr>
      <w:r w:rsidRPr="00D817EC">
        <w:rPr>
          <w:i/>
          <w:iCs/>
          <w:sz w:val="24"/>
          <w:szCs w:val="24"/>
        </w:rPr>
        <w:t xml:space="preserve">2 Ведение базы </w:t>
      </w:r>
      <w:r>
        <w:rPr>
          <w:i/>
          <w:iCs/>
          <w:sz w:val="24"/>
          <w:szCs w:val="24"/>
        </w:rPr>
        <w:t>видеофайлов</w:t>
      </w:r>
      <w:r w:rsidRPr="00D817EC">
        <w:rPr>
          <w:i/>
          <w:iCs/>
          <w:sz w:val="24"/>
          <w:szCs w:val="24"/>
        </w:rPr>
        <w:t>.</w:t>
      </w:r>
    </w:p>
    <w:p w:rsidR="00FF6351" w:rsidRDefault="00FF6351" w:rsidP="00920853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Данная функция должна осуществлять:</w:t>
      </w:r>
    </w:p>
    <w:p w:rsidR="00FF6351" w:rsidRPr="00D817EC" w:rsidRDefault="00FF6351" w:rsidP="00920853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- ведение учета </w:t>
      </w:r>
      <w:r>
        <w:rPr>
          <w:sz w:val="24"/>
          <w:szCs w:val="24"/>
        </w:rPr>
        <w:t>видеофайлов, хранящихся на жёстких дисках, а также их название, дата создания, формат, краткое описание;</w:t>
      </w:r>
    </w:p>
    <w:p w:rsidR="00FF6351" w:rsidRPr="00D817EC" w:rsidRDefault="00FF6351" w:rsidP="00920853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ведение учета поступления</w:t>
      </w:r>
      <w:r>
        <w:rPr>
          <w:sz w:val="24"/>
          <w:szCs w:val="24"/>
        </w:rPr>
        <w:t xml:space="preserve"> на компьютер новых видео.</w:t>
      </w:r>
    </w:p>
    <w:p w:rsidR="00FF6351" w:rsidRPr="00D817EC" w:rsidRDefault="00FF6351" w:rsidP="005352A6">
      <w:pPr>
        <w:jc w:val="both"/>
        <w:rPr>
          <w:i/>
          <w:iCs/>
          <w:spacing w:val="-5"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</w:t>
      </w:r>
      <w:r w:rsidRPr="00D817EC">
        <w:rPr>
          <w:i/>
          <w:iCs/>
          <w:spacing w:val="-5"/>
          <w:sz w:val="24"/>
          <w:szCs w:val="24"/>
        </w:rPr>
        <w:t xml:space="preserve">3 Ведение базы данных </w:t>
      </w:r>
      <w:r>
        <w:rPr>
          <w:i/>
          <w:iCs/>
          <w:spacing w:val="-5"/>
          <w:sz w:val="24"/>
          <w:szCs w:val="24"/>
        </w:rPr>
        <w:t>оригинальных медиафайлов</w:t>
      </w:r>
      <w:r w:rsidRPr="00D817EC">
        <w:rPr>
          <w:i/>
          <w:iCs/>
          <w:spacing w:val="-5"/>
          <w:sz w:val="24"/>
          <w:szCs w:val="24"/>
        </w:rPr>
        <w:t>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Данная функция должна осуществлять:</w:t>
      </w:r>
    </w:p>
    <w:p w:rsidR="00FF6351" w:rsidRDefault="00FF6351" w:rsidP="00D817EC">
      <w:pPr>
        <w:ind w:firstLine="709"/>
        <w:jc w:val="both"/>
        <w:rPr>
          <w:spacing w:val="-2"/>
          <w:sz w:val="24"/>
          <w:szCs w:val="24"/>
        </w:rPr>
      </w:pPr>
      <w:r w:rsidRPr="00D817EC">
        <w:rPr>
          <w:sz w:val="24"/>
          <w:szCs w:val="24"/>
        </w:rPr>
        <w:t xml:space="preserve">- </w:t>
      </w:r>
      <w:r w:rsidRPr="00D817EC">
        <w:rPr>
          <w:spacing w:val="-2"/>
          <w:sz w:val="24"/>
          <w:szCs w:val="24"/>
        </w:rPr>
        <w:t xml:space="preserve">ведение </w:t>
      </w:r>
      <w:r>
        <w:rPr>
          <w:spacing w:val="-2"/>
          <w:sz w:val="24"/>
          <w:szCs w:val="24"/>
        </w:rPr>
        <w:t>и сохранение в отдельную папку оригинальный вид медиафайла, существовавший до его редактирования.</w:t>
      </w:r>
    </w:p>
    <w:p w:rsidR="00FF6351" w:rsidRPr="005352A6" w:rsidRDefault="00FF6351" w:rsidP="005352A6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4 </w:t>
      </w:r>
      <w:r w:rsidRPr="005352A6">
        <w:rPr>
          <w:i/>
          <w:iCs/>
          <w:sz w:val="24"/>
          <w:szCs w:val="24"/>
        </w:rPr>
        <w:t>Ведение базы данных удалённых медиафайлов</w:t>
      </w:r>
    </w:p>
    <w:p w:rsidR="00FF6351" w:rsidRPr="005352A6" w:rsidRDefault="00FF6351" w:rsidP="005352A6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5 </w:t>
      </w:r>
      <w:r w:rsidRPr="005352A6">
        <w:rPr>
          <w:i/>
          <w:iCs/>
          <w:sz w:val="24"/>
          <w:szCs w:val="24"/>
        </w:rPr>
        <w:t>Ведение БД пользователей фотоальбома.</w:t>
      </w:r>
    </w:p>
    <w:p w:rsidR="00FF6351" w:rsidRPr="00897116" w:rsidRDefault="00FF6351" w:rsidP="005352A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6 </w:t>
      </w:r>
      <w:r w:rsidRPr="00D817EC">
        <w:rPr>
          <w:i/>
          <w:iCs/>
          <w:sz w:val="24"/>
          <w:szCs w:val="24"/>
        </w:rPr>
        <w:t xml:space="preserve">Оперативный поиск </w:t>
      </w:r>
      <w:r>
        <w:rPr>
          <w:i/>
          <w:iCs/>
          <w:sz w:val="24"/>
          <w:szCs w:val="24"/>
        </w:rPr>
        <w:t xml:space="preserve">файлов </w:t>
      </w:r>
      <w:r w:rsidRPr="00D817EC">
        <w:rPr>
          <w:i/>
          <w:iCs/>
          <w:sz w:val="24"/>
          <w:szCs w:val="24"/>
        </w:rPr>
        <w:t>по запросу пользователя.</w:t>
      </w: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3.4 Требования к информационному обеспечению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Разрабатываемый ПП должен: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сохранять данные, вводимые пользователем в БД;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содержать необходимые классификаторы и таблицы соответствия;</w:t>
      </w:r>
    </w:p>
    <w:p w:rsidR="00FF6351" w:rsidRPr="00D817EC" w:rsidRDefault="00FF6351" w:rsidP="00D817EC">
      <w:pPr>
        <w:ind w:firstLine="709"/>
        <w:jc w:val="both"/>
        <w:rPr>
          <w:spacing w:val="-5"/>
          <w:sz w:val="24"/>
          <w:szCs w:val="24"/>
        </w:rPr>
      </w:pPr>
      <w:r w:rsidRPr="00D817EC">
        <w:rPr>
          <w:spacing w:val="-5"/>
          <w:sz w:val="24"/>
          <w:szCs w:val="24"/>
        </w:rPr>
        <w:t>- обеспечивать обмен данными с другими ПП в реальном времени;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обеспечивать доступ к данным по локальной сети;</w:t>
      </w:r>
    </w:p>
    <w:p w:rsidR="00FF6351" w:rsidRPr="00D817EC" w:rsidRDefault="00FF6351" w:rsidP="00D817EC">
      <w:pPr>
        <w:ind w:left="675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иметь изменяемые настройки сортировки, поиска, классификации данных, сопровождаемые кратким описанием</w:t>
      </w:r>
      <w:r>
        <w:rPr>
          <w:sz w:val="24"/>
          <w:szCs w:val="24"/>
        </w:rPr>
        <w:t>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3.5 Требования к пользовательскому интерфейсу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Разрабатываемый ПП должен быть обеспечен упрощенной формой интерфейса: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глубина вложенности окон должна быть не более трех;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содержать краткие описания элементов меню;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- должен быть понятным и простым в использовании.</w:t>
      </w:r>
    </w:p>
    <w:p w:rsidR="00FF6351" w:rsidRPr="00D817EC" w:rsidRDefault="00FF6351" w:rsidP="00D817EC">
      <w:pPr>
        <w:pStyle w:val="BodyTextIndent2"/>
        <w:spacing w:before="120" w:line="238" w:lineRule="auto"/>
        <w:ind w:firstLine="709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Он должен содержать в себе все необходимые функции для работы Заказчика. Каждая функция оснащается всплывающей подсказкой и кратким описанием, что будет  способствовать быстрому освоению разрабатываемого ПП.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При необходимости интерфейс изменяется </w:t>
      </w:r>
      <w:r w:rsidRPr="00D817EC">
        <w:rPr>
          <w:i/>
          <w:iCs/>
          <w:sz w:val="24"/>
          <w:szCs w:val="24"/>
        </w:rPr>
        <w:t xml:space="preserve">только </w:t>
      </w:r>
      <w:r w:rsidRPr="00D817EC">
        <w:rPr>
          <w:sz w:val="24"/>
          <w:szCs w:val="24"/>
        </w:rPr>
        <w:t>Разработчиком.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 xml:space="preserve"> 3.6 Требования к алгоритмам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Разрабатываемые алгоритмы должны легко модифицироваться. В течение сроков, установленных в договоре  между Заказчиком и Разработчиком в ПП могут быть внесены изменения, не требующие глобальной переработки алгоритмов.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3.7 Прочие требования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Разрабатываемый ПП должен функционировать в ОС </w:t>
      </w:r>
      <w:r w:rsidRPr="00D817EC">
        <w:rPr>
          <w:sz w:val="24"/>
          <w:szCs w:val="24"/>
          <w:lang w:val="en-US"/>
        </w:rPr>
        <w:t>Win</w:t>
      </w:r>
      <w:r w:rsidRPr="00D817EC">
        <w:rPr>
          <w:sz w:val="24"/>
          <w:szCs w:val="24"/>
        </w:rPr>
        <w:t xml:space="preserve"> 9</w:t>
      </w:r>
      <w:r w:rsidRPr="00D817EC">
        <w:rPr>
          <w:sz w:val="24"/>
          <w:szCs w:val="24"/>
          <w:lang w:val="en-US"/>
        </w:rPr>
        <w:t>x</w:t>
      </w:r>
      <w:r w:rsidRPr="00D817EC">
        <w:rPr>
          <w:sz w:val="24"/>
          <w:szCs w:val="24"/>
        </w:rPr>
        <w:t xml:space="preserve">, </w:t>
      </w:r>
      <w:r w:rsidRPr="00D817EC">
        <w:rPr>
          <w:sz w:val="24"/>
          <w:szCs w:val="24"/>
          <w:lang w:val="en-US"/>
        </w:rPr>
        <w:t>NT</w:t>
      </w:r>
      <w:r w:rsidRPr="00D817EC">
        <w:rPr>
          <w:sz w:val="24"/>
          <w:szCs w:val="24"/>
        </w:rPr>
        <w:t>, 2</w:t>
      </w:r>
      <w:r w:rsidRPr="00D817EC">
        <w:rPr>
          <w:sz w:val="24"/>
          <w:szCs w:val="24"/>
          <w:lang w:val="en-US"/>
        </w:rPr>
        <w:t>K</w:t>
      </w:r>
      <w:r w:rsidRPr="00D817EC">
        <w:rPr>
          <w:sz w:val="24"/>
          <w:szCs w:val="24"/>
        </w:rPr>
        <w:t>. Другие ОС не поддерживают формат создаваемых файлов в процессе работы с ПП.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Хранение данных пользователя должно производиться в файлах с встроенной защитой, не подлежащих  удалению без пароля Администратора.ПП должен использовать нижние регистры памяти, что обеспечивает защиту от сбоев на 95 %.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Каждая созданная таблица должна записывается на </w:t>
      </w:r>
      <w:r w:rsidRPr="00D817EC">
        <w:rPr>
          <w:sz w:val="24"/>
          <w:szCs w:val="24"/>
          <w:lang w:val="en-US"/>
        </w:rPr>
        <w:t>HDD</w:t>
      </w:r>
      <w:r w:rsidRPr="00D817EC">
        <w:rPr>
          <w:sz w:val="24"/>
          <w:szCs w:val="24"/>
        </w:rPr>
        <w:t xml:space="preserve">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 «</w:t>
      </w:r>
      <w:r w:rsidRPr="00D817EC">
        <w:rPr>
          <w:sz w:val="24"/>
          <w:szCs w:val="24"/>
          <w:lang w:val="en-US"/>
        </w:rPr>
        <w:t>pole</w:t>
      </w:r>
      <w:r w:rsidRPr="00D817EC">
        <w:rPr>
          <w:sz w:val="24"/>
          <w:szCs w:val="24"/>
        </w:rPr>
        <w:t>». Сетевой обмен происходит за счет передачи/ получения  файлов с таким же расширением от других систем, для этого необходимо всю нужную информацию другой БД сохранить в файл с расширением  «</w:t>
      </w:r>
      <w:r w:rsidRPr="00D817EC">
        <w:rPr>
          <w:sz w:val="24"/>
          <w:szCs w:val="24"/>
          <w:lang w:val="en-US"/>
        </w:rPr>
        <w:t>txt</w:t>
      </w:r>
      <w:r w:rsidRPr="00D817EC">
        <w:rPr>
          <w:sz w:val="24"/>
          <w:szCs w:val="24"/>
        </w:rPr>
        <w:t>»  (текстовый), затем переименовать текстовый файл с расширением «</w:t>
      </w:r>
      <w:r w:rsidRPr="00D817EC">
        <w:rPr>
          <w:sz w:val="24"/>
          <w:szCs w:val="24"/>
          <w:lang w:val="en-US"/>
        </w:rPr>
        <w:t>pole</w:t>
      </w:r>
      <w:r w:rsidRPr="00D817EC">
        <w:rPr>
          <w:sz w:val="24"/>
          <w:szCs w:val="24"/>
        </w:rPr>
        <w:t xml:space="preserve">». После  этого полученный файл поместить в директорию: </w:t>
      </w:r>
    </w:p>
    <w:p w:rsidR="00FF6351" w:rsidRPr="00924FF0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  <w:lang w:val="en-US"/>
        </w:rPr>
        <w:t>c</w:t>
      </w:r>
      <w:r w:rsidRPr="00924FF0">
        <w:rPr>
          <w:sz w:val="24"/>
          <w:szCs w:val="24"/>
        </w:rPr>
        <w:t>:\</w:t>
      </w:r>
      <w:r w:rsidRPr="00D817EC">
        <w:rPr>
          <w:sz w:val="24"/>
          <w:szCs w:val="24"/>
          <w:lang w:val="en-US"/>
        </w:rPr>
        <w:t>Program</w:t>
      </w:r>
      <w:r w:rsidRPr="00924FF0">
        <w:rPr>
          <w:sz w:val="24"/>
          <w:szCs w:val="24"/>
        </w:rPr>
        <w:t xml:space="preserve"> </w:t>
      </w:r>
      <w:r w:rsidRPr="00D817EC">
        <w:rPr>
          <w:sz w:val="24"/>
          <w:szCs w:val="24"/>
          <w:lang w:val="en-US"/>
        </w:rPr>
        <w:t>Files</w:t>
      </w:r>
      <w:r w:rsidRPr="00924FF0">
        <w:rPr>
          <w:sz w:val="24"/>
          <w:szCs w:val="24"/>
        </w:rPr>
        <w:t>\</w:t>
      </w:r>
      <w:r w:rsidRPr="00D817EC">
        <w:rPr>
          <w:sz w:val="24"/>
          <w:szCs w:val="24"/>
          <w:lang w:val="en-US"/>
        </w:rPr>
        <w:t>AutoServAutomatisation</w:t>
      </w:r>
      <w:r w:rsidRPr="00924FF0">
        <w:rPr>
          <w:sz w:val="24"/>
          <w:szCs w:val="24"/>
        </w:rPr>
        <w:t>\</w:t>
      </w:r>
      <w:r w:rsidRPr="00D817EC">
        <w:rPr>
          <w:sz w:val="24"/>
          <w:szCs w:val="24"/>
          <w:lang w:val="en-US"/>
        </w:rPr>
        <w:t>main</w:t>
      </w:r>
      <w:r w:rsidRPr="00924FF0">
        <w:rPr>
          <w:sz w:val="24"/>
          <w:szCs w:val="24"/>
        </w:rPr>
        <w:t>\</w:t>
      </w:r>
      <w:r w:rsidRPr="00D817EC">
        <w:rPr>
          <w:sz w:val="24"/>
          <w:szCs w:val="24"/>
          <w:lang w:val="en-US"/>
        </w:rPr>
        <w:t>bd</w:t>
      </w:r>
      <w:r w:rsidRPr="00924FF0">
        <w:rPr>
          <w:sz w:val="24"/>
          <w:szCs w:val="24"/>
        </w:rPr>
        <w:t>\</w:t>
      </w:r>
      <w:r w:rsidRPr="00D817EC">
        <w:rPr>
          <w:sz w:val="24"/>
          <w:szCs w:val="24"/>
          <w:lang w:val="en-US"/>
        </w:rPr>
        <w:t>info</w:t>
      </w:r>
      <w:r w:rsidRPr="00924FF0">
        <w:rPr>
          <w:sz w:val="24"/>
          <w:szCs w:val="24"/>
        </w:rPr>
        <w:t>\</w:t>
      </w:r>
      <w:r w:rsidRPr="00D817EC">
        <w:rPr>
          <w:sz w:val="24"/>
          <w:szCs w:val="24"/>
          <w:lang w:val="en-US"/>
        </w:rPr>
        <w:t>pole</w:t>
      </w:r>
      <w:r w:rsidRPr="00924FF0">
        <w:rPr>
          <w:sz w:val="24"/>
          <w:szCs w:val="24"/>
        </w:rPr>
        <w:t xml:space="preserve"> .</w:t>
      </w:r>
    </w:p>
    <w:p w:rsidR="00FF6351" w:rsidRPr="00924FF0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924FF0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5352A6" w:rsidRDefault="00FF6351" w:rsidP="00D817EC">
      <w:pPr>
        <w:ind w:firstLine="709"/>
        <w:jc w:val="both"/>
        <w:outlineLvl w:val="0"/>
        <w:rPr>
          <w:b/>
          <w:bCs/>
          <w:sz w:val="24"/>
          <w:szCs w:val="24"/>
        </w:rPr>
      </w:pPr>
      <w:r w:rsidRPr="005352A6">
        <w:rPr>
          <w:b/>
          <w:bCs/>
          <w:sz w:val="24"/>
          <w:szCs w:val="24"/>
        </w:rPr>
        <w:t>4 Порядок контроля и обеспечения качества</w:t>
      </w:r>
    </w:p>
    <w:p w:rsidR="00FF6351" w:rsidRDefault="00FF6351" w:rsidP="00D817EC">
      <w:pPr>
        <w:spacing w:before="120"/>
        <w:ind w:firstLine="709"/>
        <w:jc w:val="both"/>
        <w:outlineLvl w:val="0"/>
        <w:rPr>
          <w:sz w:val="24"/>
          <w:szCs w:val="24"/>
        </w:rPr>
      </w:pPr>
    </w:p>
    <w:p w:rsidR="00FF6351" w:rsidRPr="00D817EC" w:rsidRDefault="00FF6351" w:rsidP="00D817EC">
      <w:pPr>
        <w:spacing w:before="120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4.1 Экспертиза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Не требуется разработка макета на стадии «Технический проект». Требуется проведение экспертизы при участии представителя Заказчика.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left="720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4.2 Тестирование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Тестирование может проводиться Разработчиком по предложенной схеме Заказчика: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1) создается  БД  небольшого объема по всем таблицам и пунктам меню;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2) в течение срока, указанного в договоре, Разработчик 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FF6351" w:rsidRPr="00D817EC" w:rsidRDefault="00FF6351" w:rsidP="00D817EC">
      <w:pPr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4.3 Опытная эксплуатация</w:t>
      </w:r>
    </w:p>
    <w:p w:rsidR="00FF6351" w:rsidRPr="00D817EC" w:rsidRDefault="00FF6351" w:rsidP="00D817EC">
      <w:pPr>
        <w:pStyle w:val="BodyText"/>
        <w:spacing w:before="120"/>
        <w:ind w:firstLine="709"/>
        <w:jc w:val="both"/>
      </w:pPr>
      <w:r w:rsidRPr="00D817EC">
        <w:t>Опытная эксплуатация проводится Заказчиком, при контроле Разработчика, в соответствии с договором.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Default="00FF6351" w:rsidP="00D817EC">
      <w:pPr>
        <w:ind w:firstLine="709"/>
        <w:jc w:val="both"/>
        <w:outlineLvl w:val="0"/>
        <w:rPr>
          <w:sz w:val="24"/>
          <w:szCs w:val="24"/>
        </w:rPr>
      </w:pPr>
    </w:p>
    <w:p w:rsidR="00FF6351" w:rsidRPr="005352A6" w:rsidRDefault="00FF6351" w:rsidP="00D817EC">
      <w:pPr>
        <w:ind w:firstLine="709"/>
        <w:jc w:val="both"/>
        <w:outlineLvl w:val="0"/>
        <w:rPr>
          <w:b/>
          <w:bCs/>
          <w:sz w:val="24"/>
          <w:szCs w:val="24"/>
        </w:rPr>
      </w:pPr>
      <w:r w:rsidRPr="005352A6">
        <w:rPr>
          <w:b/>
          <w:bCs/>
          <w:sz w:val="24"/>
          <w:szCs w:val="24"/>
        </w:rPr>
        <w:t>5 Требования к документированию</w:t>
      </w:r>
    </w:p>
    <w:p w:rsidR="00FF6351" w:rsidRDefault="00FF6351" w:rsidP="00D817EC">
      <w:pPr>
        <w:ind w:firstLine="709"/>
        <w:jc w:val="both"/>
        <w:outlineLvl w:val="0"/>
        <w:rPr>
          <w:sz w:val="24"/>
          <w:szCs w:val="24"/>
        </w:rPr>
      </w:pPr>
    </w:p>
    <w:p w:rsidR="00FF6351" w:rsidRPr="00D817EC" w:rsidRDefault="00FF6351" w:rsidP="00D817EC">
      <w:pPr>
        <w:spacing w:before="120"/>
        <w:ind w:firstLine="709"/>
        <w:jc w:val="both"/>
        <w:outlineLvl w:val="0"/>
        <w:rPr>
          <w:sz w:val="24"/>
          <w:szCs w:val="24"/>
        </w:rPr>
      </w:pPr>
      <w:r w:rsidRPr="00D817EC">
        <w:rPr>
          <w:sz w:val="24"/>
          <w:szCs w:val="24"/>
        </w:rPr>
        <w:t>5.1 Требования к справочной системе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</w:p>
    <w:p w:rsidR="00FF6351" w:rsidRPr="00D817EC" w:rsidRDefault="00FF6351" w:rsidP="00D817EC">
      <w:pPr>
        <w:ind w:firstLine="709"/>
        <w:jc w:val="both"/>
        <w:outlineLvl w:val="0"/>
        <w:rPr>
          <w:b/>
          <w:bCs/>
          <w:sz w:val="24"/>
          <w:szCs w:val="24"/>
        </w:rPr>
      </w:pPr>
      <w:r w:rsidRPr="00D817EC">
        <w:rPr>
          <w:sz w:val="24"/>
          <w:szCs w:val="24"/>
        </w:rPr>
        <w:t>5.2 Требования к документации пользователя</w:t>
      </w:r>
    </w:p>
    <w:p w:rsidR="00FF6351" w:rsidRPr="00D817EC" w:rsidRDefault="00FF6351" w:rsidP="00D817EC">
      <w:pPr>
        <w:spacing w:before="120"/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Разработанный ПП  сопровождается полным пакетом документов, предусмотренным  ГОСТ 7685 – 2000, а именно: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1) лицензионное право использования разработанного ПП;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2) документация по эксплуатации;</w:t>
      </w:r>
    </w:p>
    <w:p w:rsidR="00FF6351" w:rsidRPr="00D817EC" w:rsidRDefault="00FF6351" w:rsidP="00D817EC">
      <w:pPr>
        <w:ind w:firstLine="709"/>
        <w:jc w:val="both"/>
        <w:rPr>
          <w:sz w:val="24"/>
          <w:szCs w:val="24"/>
        </w:rPr>
      </w:pPr>
      <w:r w:rsidRPr="00D817EC">
        <w:rPr>
          <w:sz w:val="24"/>
          <w:szCs w:val="24"/>
        </w:rPr>
        <w:t>3) талон на последующее обслуживание ПП;</w:t>
      </w:r>
    </w:p>
    <w:p w:rsidR="00FF6351" w:rsidRPr="00D817EC" w:rsidRDefault="00FF6351" w:rsidP="00D817EC">
      <w:pPr>
        <w:numPr>
          <w:ilvl w:val="0"/>
          <w:numId w:val="1"/>
        </w:numPr>
        <w:jc w:val="both"/>
        <w:rPr>
          <w:sz w:val="24"/>
          <w:szCs w:val="24"/>
        </w:rPr>
      </w:pPr>
      <w:r w:rsidRPr="00D817EC">
        <w:rPr>
          <w:sz w:val="24"/>
          <w:szCs w:val="24"/>
        </w:rPr>
        <w:t>документы, подтверждающие монопольное использование разработанного ПП.</w:t>
      </w:r>
    </w:p>
    <w:p w:rsidR="00FF6351" w:rsidRPr="00D817EC" w:rsidRDefault="00FF6351" w:rsidP="00D817EC">
      <w:pPr>
        <w:jc w:val="both"/>
        <w:rPr>
          <w:sz w:val="24"/>
          <w:szCs w:val="24"/>
        </w:rPr>
      </w:pPr>
    </w:p>
    <w:p w:rsidR="00FF6351" w:rsidRPr="00D817EC" w:rsidRDefault="00FF6351">
      <w:pPr>
        <w:rPr>
          <w:sz w:val="24"/>
          <w:szCs w:val="24"/>
        </w:rPr>
      </w:pPr>
    </w:p>
    <w:sectPr w:rsidR="00FF6351" w:rsidRPr="00D817EC" w:rsidSect="0036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6CD5"/>
    <w:multiLevelType w:val="hybridMultilevel"/>
    <w:tmpl w:val="50706008"/>
    <w:lvl w:ilvl="0" w:tplc="8848A6E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F523B"/>
    <w:multiLevelType w:val="singleLevel"/>
    <w:tmpl w:val="E51CFD2A"/>
    <w:lvl w:ilvl="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2">
    <w:nsid w:val="1F761CD6"/>
    <w:multiLevelType w:val="hybridMultilevel"/>
    <w:tmpl w:val="B75CC26A"/>
    <w:lvl w:ilvl="0" w:tplc="1A242BA4">
      <w:start w:val="5"/>
      <w:numFmt w:val="decimal"/>
      <w:lvlText w:val="%1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3">
    <w:nsid w:val="1FD60714"/>
    <w:multiLevelType w:val="hybridMultilevel"/>
    <w:tmpl w:val="E5A220B4"/>
    <w:lvl w:ilvl="0" w:tplc="F6826FBC">
      <w:start w:val="8"/>
      <w:numFmt w:val="decimal"/>
      <w:lvlText w:val="%1."/>
      <w:lvlJc w:val="left"/>
      <w:pPr>
        <w:ind w:left="900" w:hanging="360"/>
      </w:pPr>
      <w:rPr>
        <w:rFonts w:eastAsia="Times New Roman"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1EB3466"/>
    <w:multiLevelType w:val="hybridMultilevel"/>
    <w:tmpl w:val="F72E3B2A"/>
    <w:lvl w:ilvl="0" w:tplc="02C206BE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DB271D"/>
    <w:multiLevelType w:val="hybridMultilevel"/>
    <w:tmpl w:val="AFD86F7C"/>
    <w:lvl w:ilvl="0" w:tplc="C70C9BFC">
      <w:start w:val="7"/>
      <w:numFmt w:val="decimal"/>
      <w:lvlText w:val="%1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6">
    <w:nsid w:val="68990A34"/>
    <w:multiLevelType w:val="hybridMultilevel"/>
    <w:tmpl w:val="B76AFB9E"/>
    <w:lvl w:ilvl="0" w:tplc="56742E9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7">
    <w:nsid w:val="7F5F2DDE"/>
    <w:multiLevelType w:val="hybridMultilevel"/>
    <w:tmpl w:val="0108C99E"/>
    <w:lvl w:ilvl="0" w:tplc="8F6835CA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17EC"/>
    <w:rsid w:val="00187902"/>
    <w:rsid w:val="0019253F"/>
    <w:rsid w:val="00224667"/>
    <w:rsid w:val="00295AF3"/>
    <w:rsid w:val="002D3813"/>
    <w:rsid w:val="00363CAA"/>
    <w:rsid w:val="003905C5"/>
    <w:rsid w:val="00463921"/>
    <w:rsid w:val="005352A6"/>
    <w:rsid w:val="00663900"/>
    <w:rsid w:val="007419F4"/>
    <w:rsid w:val="0075022D"/>
    <w:rsid w:val="007D273C"/>
    <w:rsid w:val="00815899"/>
    <w:rsid w:val="00863B80"/>
    <w:rsid w:val="00876672"/>
    <w:rsid w:val="00897116"/>
    <w:rsid w:val="0091085A"/>
    <w:rsid w:val="00920853"/>
    <w:rsid w:val="00924FF0"/>
    <w:rsid w:val="009F13B6"/>
    <w:rsid w:val="00AC3BA4"/>
    <w:rsid w:val="00B00D41"/>
    <w:rsid w:val="00BF4CBA"/>
    <w:rsid w:val="00C2270A"/>
    <w:rsid w:val="00D27BEC"/>
    <w:rsid w:val="00D817EC"/>
    <w:rsid w:val="00DA0ED6"/>
    <w:rsid w:val="00DE3043"/>
    <w:rsid w:val="00EF7C52"/>
    <w:rsid w:val="00F833B3"/>
    <w:rsid w:val="00F840B0"/>
    <w:rsid w:val="00FF6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EC"/>
    <w:rPr>
      <w:rFonts w:ascii="Times New Roman" w:eastAsia="Times New Roman" w:hAnsi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817EC"/>
    <w:pPr>
      <w:spacing w:before="240" w:after="60"/>
      <w:outlineLvl w:val="4"/>
    </w:pPr>
    <w:rPr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D817EC"/>
    <w:rPr>
      <w:rFonts w:ascii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D817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817EC"/>
    <w:rPr>
      <w:rFonts w:ascii="Times New Roman" w:hAnsi="Times New Roman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817EC"/>
    <w:pPr>
      <w:ind w:firstLine="567"/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D817EC"/>
    <w:rPr>
      <w:rFonts w:ascii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rsid w:val="00D817EC"/>
    <w:pPr>
      <w:widowControl w:val="0"/>
      <w:shd w:val="clear" w:color="auto" w:fill="FFFFFF"/>
      <w:ind w:firstLine="720"/>
      <w:jc w:val="both"/>
    </w:pPr>
    <w:rPr>
      <w:color w:val="000000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817EC"/>
    <w:rPr>
      <w:rFonts w:ascii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rsid w:val="00D817EC"/>
    <w:pPr>
      <w:ind w:left="360"/>
      <w:jc w:val="right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D817EC"/>
    <w:rPr>
      <w:rFonts w:ascii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rsid w:val="00D817E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817EC"/>
    <w:rPr>
      <w:rFonts w:ascii="Times New Roman" w:hAnsi="Times New Roman" w:cs="Times New Roman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rsid w:val="00D817E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589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233</TotalTime>
  <Pages>5</Pages>
  <Words>1309</Words>
  <Characters>7464</Characters>
  <Application>Microsoft Office Outlook</Application>
  <DocSecurity>0</DocSecurity>
  <Lines>0</Lines>
  <Paragraphs>0</Paragraphs>
  <ScaleCrop>false</ScaleCrop>
  <Company>BEST XP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Anastacia</dc:creator>
  <cp:keywords/>
  <dc:description/>
  <cp:lastModifiedBy>nniaveikava</cp:lastModifiedBy>
  <cp:revision>8</cp:revision>
  <dcterms:created xsi:type="dcterms:W3CDTF">2009-11-03T09:39:00Z</dcterms:created>
  <dcterms:modified xsi:type="dcterms:W3CDTF">2012-03-09T10:16:00Z</dcterms:modified>
</cp:coreProperties>
</file>